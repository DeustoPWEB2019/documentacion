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E5F4B" w14:textId="77777777" w:rsidR="004B5A26" w:rsidRPr="006E3D74" w:rsidRDefault="00222FDB">
      <w:pPr>
        <w:pStyle w:val="Ttulo"/>
        <w:rPr>
          <w:i/>
          <w:iCs/>
          <w:noProof/>
          <w:color w:val="104070"/>
          <w:sz w:val="48"/>
          <w:szCs w:val="48"/>
          <w:lang w:val="es-ES"/>
        </w:rPr>
      </w:pPr>
      <w:r w:rsidRPr="006E3D74">
        <w:rPr>
          <w:noProof/>
          <w:color w:val="104070"/>
          <w:sz w:val="48"/>
          <w:szCs w:val="48"/>
          <w:lang w:val="es-ES"/>
        </w:rPr>
        <w:t xml:space="preserve">EPIDEMIA </w:t>
      </w:r>
      <w:r w:rsidRPr="006E3D74">
        <w:rPr>
          <w:i/>
          <w:iCs/>
          <w:noProof/>
          <w:color w:val="104070"/>
          <w:sz w:val="48"/>
          <w:szCs w:val="48"/>
          <w:lang w:val="es-ES"/>
        </w:rPr>
        <w:t>INSTAGRAMER</w:t>
      </w:r>
    </w:p>
    <w:p w14:paraId="132A7406" w14:textId="77777777" w:rsidR="004B5A26" w:rsidRPr="00337981" w:rsidRDefault="004B5A26">
      <w:pPr>
        <w:pStyle w:val="Subttulo"/>
        <w:rPr>
          <w:noProof/>
          <w:lang w:val="es-ES"/>
        </w:rPr>
      </w:pPr>
    </w:p>
    <w:p w14:paraId="5EB1D15C" w14:textId="77777777" w:rsidR="004B5A26" w:rsidRPr="006E3D74" w:rsidRDefault="00FD5AE4">
      <w:pPr>
        <w:pStyle w:val="Ttulo1"/>
        <w:rPr>
          <w:rFonts w:ascii="Arial" w:hAnsi="Arial"/>
          <w:i/>
          <w:iCs/>
          <w:noProof/>
          <w:color w:val="ACCFDF" w:themeColor="accent4" w:themeTint="66"/>
          <w:szCs w:val="24"/>
          <w:lang w:val="es-ES"/>
        </w:rPr>
      </w:pPr>
      <w:r w:rsidRPr="00222FDB">
        <w:rPr>
          <w:noProof/>
          <w:color w:val="ACCFDF" w:themeColor="accent4" w:themeTint="66"/>
          <w:lang w:val="es-ES" w:eastAsia="en-US"/>
        </w:rPr>
        <mc:AlternateContent>
          <mc:Choice Requires="wps">
            <w:drawing>
              <wp:anchor distT="182880" distB="182880" distL="274320" distR="274320" simplePos="0" relativeHeight="251659264" behindDoc="0" locked="0" layoutInCell="1" allowOverlap="0" wp14:anchorId="4951C2C8" wp14:editId="60AA3FD5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2240280" cy="6492240"/>
                <wp:effectExtent l="0" t="0" r="7620" b="3175"/>
                <wp:wrapSquare wrapText="bothSides"/>
                <wp:docPr id="1" name="Cuadro de texto 1" descr="Barra lateral de cuadro de texto para destacar un artículo y una foto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49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Tabla que contiene una barra lateral de texto y una foto."/>
                            </w:tblPr>
                            <w:tblGrid>
                              <w:gridCol w:w="3518"/>
                            </w:tblGrid>
                            <w:tr w:rsidR="00FD5AE4" w:rsidRPr="00337981" w14:paraId="5D01DF64" w14:textId="77777777" w:rsidTr="00850BB6">
                              <w:trPr>
                                <w:trHeight w:hRule="exact" w:val="6949"/>
                              </w:trPr>
                              <w:tc>
                                <w:tcPr>
                                  <w:tcW w:w="3518" w:type="dxa"/>
                                  <w:shd w:val="clear" w:color="auto" w:fill="2E6279" w:themeFill="accent4" w:themeFillShade="BF"/>
                                  <w:tcMar>
                                    <w:top w:w="288" w:type="dxa"/>
                                    <w:bottom w:w="288" w:type="dxa"/>
                                  </w:tcMar>
                                </w:tcPr>
                                <w:p w14:paraId="7E5FABA9" w14:textId="77777777" w:rsidR="00FD5AE4" w:rsidRPr="00E0375A" w:rsidRDefault="00E0375A">
                                  <w:pPr>
                                    <w:pStyle w:val="Encabezadodebloque"/>
                                    <w:rPr>
                                      <w:noProof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E0375A">
                                    <w:rPr>
                                      <w:noProof/>
                                      <w:sz w:val="22"/>
                                      <w:szCs w:val="22"/>
                                      <w:lang w:val="es-ES"/>
                                    </w:rPr>
                                    <w:t>¿VERDAD O FICCIÓN?</w:t>
                                  </w:r>
                                </w:p>
                                <w:p w14:paraId="37497811" w14:textId="77777777" w:rsidR="0062365B" w:rsidRPr="006E3D74" w:rsidRDefault="0062365B" w:rsidP="006E3D74">
                                  <w:pPr>
                                    <w:pStyle w:val="Textodebloque"/>
                                    <w:spacing w:line="360" w:lineRule="auto"/>
                                    <w:jc w:val="both"/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6E3D74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Parece que lo que empieza siendo un juego en el que ganar seguidores, se convierte poco a poco en una distorsión peligrosa de la realidad en la que esta red social, se ha </w:t>
                                  </w:r>
                                  <w:r w:rsidR="006E3D74" w:rsidRPr="006E3D74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transformado </w:t>
                                  </w:r>
                                  <w:r w:rsidRPr="006E3D74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>en un espacio en el que publicar vidas hidilicas que se escapan de lo común y lo cotidiano.</w:t>
                                  </w:r>
                                  <w:r w:rsidR="00850BB6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Como afirma la psicologa Elena Martínez: “</w:t>
                                  </w:r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 xml:space="preserve">no son </w:t>
                                  </w:r>
                                  <w:proofErr w:type="spellStart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>más</w:t>
                                  </w:r>
                                  <w:proofErr w:type="spellEnd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 xml:space="preserve"> que un </w:t>
                                  </w:r>
                                  <w:proofErr w:type="spellStart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>producto</w:t>
                                  </w:r>
                                  <w:proofErr w:type="spellEnd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>ficticio</w:t>
                                  </w:r>
                                  <w:proofErr w:type="spellEnd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 xml:space="preserve">, un </w:t>
                                  </w:r>
                                  <w:proofErr w:type="spellStart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>escaparate</w:t>
                                  </w:r>
                                  <w:proofErr w:type="spellEnd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 xml:space="preserve"> de sombras que </w:t>
                                  </w:r>
                                  <w:proofErr w:type="spellStart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>proyectan</w:t>
                                  </w:r>
                                  <w:proofErr w:type="spellEnd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 xml:space="preserve"> una </w:t>
                                  </w:r>
                                  <w:proofErr w:type="spellStart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>apariencia</w:t>
                                  </w:r>
                                  <w:proofErr w:type="spellEnd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850BB6" w:rsidRPr="00850BB6">
                                    <w:rPr>
                                      <w:sz w:val="18"/>
                                      <w:szCs w:val="18"/>
                                    </w:rPr>
                                    <w:t>idealizada</w:t>
                                  </w:r>
                                  <w:proofErr w:type="spellEnd"/>
                                  <w:r w:rsidR="00850BB6">
                                    <w:rPr>
                                      <w:sz w:val="18"/>
                                      <w:szCs w:val="18"/>
                                    </w:rPr>
                                    <w:t>”</w:t>
                                  </w:r>
                                </w:p>
                                <w:p w14:paraId="188FFFD1" w14:textId="77777777" w:rsidR="0062365B" w:rsidRPr="006E3D74" w:rsidRDefault="0062365B" w:rsidP="006E3D74">
                                  <w:pPr>
                                    <w:pStyle w:val="Textodebloque"/>
                                    <w:spacing w:line="360" w:lineRule="auto"/>
                                    <w:jc w:val="both"/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6E3D74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Podría resultar </w:t>
                                  </w:r>
                                  <w:r w:rsidR="006E3D74" w:rsidRPr="006E3D74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positivo </w:t>
                                  </w:r>
                                  <w:r w:rsidRPr="006E3D74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si muchas personas </w:t>
                                  </w:r>
                                  <w:r w:rsidR="00850BB6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no se </w:t>
                                  </w:r>
                                  <w:r w:rsidRPr="006E3D74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>frustrarse</w:t>
                                  </w:r>
                                  <w:r w:rsidR="00850BB6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>n</w:t>
                                  </w:r>
                                  <w:r w:rsidRPr="006E3D74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 </w:t>
                                  </w:r>
                                  <w:r w:rsidR="006E3D74" w:rsidRPr="006E3D74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 xml:space="preserve">por querer ser aquello que ven, cuando en realidad es simplemente una selección de </w:t>
                                  </w:r>
                                  <w:r w:rsidR="00850BB6">
                                    <w:rPr>
                                      <w:noProof/>
                                      <w:sz w:val="18"/>
                                      <w:szCs w:val="18"/>
                                      <w:lang w:val="es-ES"/>
                                    </w:rPr>
                                    <w:t>aquello que esas personas concretas quieren subir</w:t>
                                  </w:r>
                                </w:p>
                                <w:p w14:paraId="6755AE05" w14:textId="77777777" w:rsidR="0062365B" w:rsidRPr="00337981" w:rsidRDefault="0062365B" w:rsidP="0062365B">
                                  <w:pPr>
                                    <w:pStyle w:val="Textodebloque"/>
                                    <w:ind w:left="0"/>
                                    <w:rPr>
                                      <w:noProof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D5AE4" w:rsidRPr="00337981" w14:paraId="5EAA7CD1" w14:textId="77777777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3518" w:type="dxa"/>
                                </w:tcPr>
                                <w:p w14:paraId="2BE3D68C" w14:textId="77777777" w:rsidR="00FD5AE4" w:rsidRPr="00337981" w:rsidRDefault="00FD5AE4">
                                  <w:pPr>
                                    <w:rPr>
                                      <w:noProof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D5AE4" w:rsidRPr="00337981" w14:paraId="424C1A58" w14:textId="77777777">
                              <w:trPr>
                                <w:trHeight w:hRule="exact" w:val="3312"/>
                              </w:trPr>
                              <w:tc>
                                <w:tcPr>
                                  <w:tcW w:w="3518" w:type="dxa"/>
                                </w:tcPr>
                                <w:p w14:paraId="4D835476" w14:textId="77777777" w:rsidR="00FD5AE4" w:rsidRPr="00337981" w:rsidRDefault="0062365B">
                                  <w:pPr>
                                    <w:rPr>
                                      <w:noProof/>
                                      <w:lang w:val="es-E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ES"/>
                                    </w:rPr>
                                    <w:drawing>
                                      <wp:inline distT="0" distB="0" distL="0" distR="0" wp14:anchorId="79037E91" wp14:editId="161B7F4F">
                                        <wp:extent cx="2233930" cy="2062480"/>
                                        <wp:effectExtent l="0" t="0" r="0" b="0"/>
                                        <wp:docPr id="2" name="Imagen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op-influencers-de-moda-dulceida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837473B0-CC2E-450A-ABE3-18F120FF3D39}">
                                                      <a1611:picAttrSrcUrl xmlns:a1611="http://schemas.microsoft.com/office/drawing/2016/11/main" r:i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33930" cy="20624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7C9B75E3" w14:textId="77777777" w:rsidR="00FD5AE4" w:rsidRPr="00337981" w:rsidRDefault="00FD5AE4" w:rsidP="00FD5AE4">
                            <w:pPr>
                              <w:pStyle w:val="Descripcin"/>
                              <w:rPr>
                                <w:noProof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1C2C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Barra lateral de cuadro de texto para destacar un artículo y una foto." style="position:absolute;margin-left:0;margin-top:.25pt;width:176.4pt;height:511.2pt;z-index:251659264;visibility:visible;mso-wrap-style:square;mso-width-percent:0;mso-height-percent:0;mso-wrap-distance-left:21.6pt;mso-wrap-distance-top:14.4pt;mso-wrap-distance-right:21.6pt;mso-wrap-distance-bottom:14.4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" o:allowoverlap="f" filled="f" stroked="f" strokeweight=".5pt">
                <v:textbox style="mso-fit-shape-to-text:t"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Tabla que contiene una barra lateral de texto y una foto."/>
                      </w:tblPr>
                      <w:tblGrid>
                        <w:gridCol w:w="3518"/>
                      </w:tblGrid>
                      <w:tr w:rsidR="00FD5AE4" w:rsidRPr="00337981" w14:paraId="5D01DF64" w14:textId="77777777" w:rsidTr="00850BB6">
                        <w:trPr>
                          <w:trHeight w:hRule="exact" w:val="6949"/>
                        </w:trPr>
                        <w:tc>
                          <w:tcPr>
                            <w:tcW w:w="3518" w:type="dxa"/>
                            <w:shd w:val="clear" w:color="auto" w:fill="2E6279" w:themeFill="accent4" w:themeFillShade="BF"/>
                            <w:tcMar>
                              <w:top w:w="288" w:type="dxa"/>
                              <w:bottom w:w="288" w:type="dxa"/>
                            </w:tcMar>
                          </w:tcPr>
                          <w:p w14:paraId="7E5FABA9" w14:textId="77777777" w:rsidR="00FD5AE4" w:rsidRPr="00E0375A" w:rsidRDefault="00E0375A">
                            <w:pPr>
                              <w:pStyle w:val="Encabezadodebloque"/>
                              <w:rPr>
                                <w:noProof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0375A">
                              <w:rPr>
                                <w:noProof/>
                                <w:sz w:val="22"/>
                                <w:szCs w:val="22"/>
                                <w:lang w:val="es-ES"/>
                              </w:rPr>
                              <w:t>¿VERDAD O FICCIÓN?</w:t>
                            </w:r>
                          </w:p>
                          <w:p w14:paraId="37497811" w14:textId="77777777" w:rsidR="0062365B" w:rsidRPr="006E3D74" w:rsidRDefault="0062365B" w:rsidP="006E3D74">
                            <w:pPr>
                              <w:pStyle w:val="Textodebloque"/>
                              <w:spacing w:line="360" w:lineRule="auto"/>
                              <w:jc w:val="both"/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E3D74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 xml:space="preserve">Parece que lo que empieza siendo un juego en el que ganar seguidores, se convierte poco a poco en una distorsión peligrosa de la realidad en la que esta red social, se ha </w:t>
                            </w:r>
                            <w:r w:rsidR="006E3D74" w:rsidRPr="006E3D74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 xml:space="preserve">transformado </w:t>
                            </w:r>
                            <w:r w:rsidRPr="006E3D74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>en un espacio en el que publicar vidas hidilicas que se escapan de lo común y lo cotidiano.</w:t>
                            </w:r>
                            <w:r w:rsidR="00850BB6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 xml:space="preserve"> Como afirma la psicologa Elena Martínez: “</w:t>
                            </w:r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 xml:space="preserve">no son </w:t>
                            </w:r>
                            <w:proofErr w:type="spellStart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>más</w:t>
                            </w:r>
                            <w:proofErr w:type="spellEnd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 xml:space="preserve"> que un </w:t>
                            </w:r>
                            <w:proofErr w:type="spellStart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>producto</w:t>
                            </w:r>
                            <w:proofErr w:type="spellEnd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>ficticio</w:t>
                            </w:r>
                            <w:proofErr w:type="spellEnd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 xml:space="preserve">, un </w:t>
                            </w:r>
                            <w:proofErr w:type="spellStart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>escaparate</w:t>
                            </w:r>
                            <w:proofErr w:type="spellEnd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 xml:space="preserve"> de sombras que </w:t>
                            </w:r>
                            <w:proofErr w:type="spellStart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>proyectan</w:t>
                            </w:r>
                            <w:proofErr w:type="spellEnd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 xml:space="preserve"> una </w:t>
                            </w:r>
                            <w:proofErr w:type="spellStart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>apariencia</w:t>
                            </w:r>
                            <w:proofErr w:type="spellEnd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50BB6" w:rsidRPr="00850BB6">
                              <w:rPr>
                                <w:sz w:val="18"/>
                                <w:szCs w:val="18"/>
                              </w:rPr>
                              <w:t>idealizada</w:t>
                            </w:r>
                            <w:proofErr w:type="spellEnd"/>
                            <w:r w:rsidR="00850BB6">
                              <w:rPr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188FFFD1" w14:textId="77777777" w:rsidR="0062365B" w:rsidRPr="006E3D74" w:rsidRDefault="0062365B" w:rsidP="006E3D74">
                            <w:pPr>
                              <w:pStyle w:val="Textodebloque"/>
                              <w:spacing w:line="360" w:lineRule="auto"/>
                              <w:jc w:val="both"/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E3D74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 xml:space="preserve">Podría resultar </w:t>
                            </w:r>
                            <w:r w:rsidR="006E3D74" w:rsidRPr="006E3D74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 xml:space="preserve">positivo </w:t>
                            </w:r>
                            <w:r w:rsidRPr="006E3D74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 xml:space="preserve">si muchas personas </w:t>
                            </w:r>
                            <w:r w:rsidR="00850BB6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 xml:space="preserve">no se </w:t>
                            </w:r>
                            <w:r w:rsidRPr="006E3D74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>frustrarse</w:t>
                            </w:r>
                            <w:r w:rsidR="00850BB6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>n</w:t>
                            </w:r>
                            <w:r w:rsidRPr="006E3D74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6E3D74" w:rsidRPr="006E3D74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 xml:space="preserve">por querer ser aquello que ven, cuando en realidad es simplemente una selección de </w:t>
                            </w:r>
                            <w:r w:rsidR="00850BB6">
                              <w:rPr>
                                <w:noProof/>
                                <w:sz w:val="18"/>
                                <w:szCs w:val="18"/>
                                <w:lang w:val="es-ES"/>
                              </w:rPr>
                              <w:t>aquello que esas personas concretas quieren subir</w:t>
                            </w:r>
                          </w:p>
                          <w:p w14:paraId="6755AE05" w14:textId="77777777" w:rsidR="0062365B" w:rsidRPr="00337981" w:rsidRDefault="0062365B" w:rsidP="0062365B">
                            <w:pPr>
                              <w:pStyle w:val="Textodebloque"/>
                              <w:ind w:left="0"/>
                              <w:rPr>
                                <w:noProof/>
                                <w:lang w:val="es-ES"/>
                              </w:rPr>
                            </w:pPr>
                          </w:p>
                        </w:tc>
                      </w:tr>
                      <w:tr w:rsidR="00FD5AE4" w:rsidRPr="00337981" w14:paraId="5EAA7CD1" w14:textId="77777777">
                        <w:trPr>
                          <w:trHeight w:hRule="exact" w:val="288"/>
                        </w:trPr>
                        <w:tc>
                          <w:tcPr>
                            <w:tcW w:w="3518" w:type="dxa"/>
                          </w:tcPr>
                          <w:p w14:paraId="2BE3D68C" w14:textId="77777777" w:rsidR="00FD5AE4" w:rsidRPr="00337981" w:rsidRDefault="00FD5AE4">
                            <w:pPr>
                              <w:rPr>
                                <w:noProof/>
                                <w:lang w:val="es-ES"/>
                              </w:rPr>
                            </w:pPr>
                          </w:p>
                        </w:tc>
                      </w:tr>
                      <w:tr w:rsidR="00FD5AE4" w:rsidRPr="00337981" w14:paraId="424C1A58" w14:textId="77777777">
                        <w:trPr>
                          <w:trHeight w:hRule="exact" w:val="3312"/>
                        </w:trPr>
                        <w:tc>
                          <w:tcPr>
                            <w:tcW w:w="3518" w:type="dxa"/>
                          </w:tcPr>
                          <w:p w14:paraId="4D835476" w14:textId="77777777" w:rsidR="00FD5AE4" w:rsidRPr="00337981" w:rsidRDefault="0062365B">
                            <w:pPr>
                              <w:rPr>
                                <w:noProof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79037E91" wp14:editId="161B7F4F">
                                  <wp:extent cx="2233930" cy="206248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op-influencers-de-moda-dulceida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837473B0-CC2E-450A-ABE3-18F120FF3D39}">
                                                <a1611:picAttrSrcUrl xmlns:a1611="http://schemas.microsoft.com/office/drawing/2016/11/main" r:i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3930" cy="2062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7C9B75E3" w14:textId="77777777" w:rsidR="00FD5AE4" w:rsidRPr="00337981" w:rsidRDefault="00FD5AE4" w:rsidP="00FD5AE4">
                      <w:pPr>
                        <w:pStyle w:val="Descripcin"/>
                        <w:rPr>
                          <w:noProof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2FDB">
        <w:rPr>
          <w:rFonts w:ascii="Arial" w:hAnsi="Arial"/>
          <w:noProof/>
          <w:color w:val="ACCFDF" w:themeColor="accent4" w:themeTint="66"/>
          <w:lang w:val="es-ES"/>
        </w:rPr>
        <w:t>I</w:t>
      </w:r>
      <w:r w:rsidR="00222FDB" w:rsidRPr="006E3D74">
        <w:rPr>
          <w:rFonts w:ascii="Arial" w:hAnsi="Arial"/>
          <w:noProof/>
          <w:color w:val="ACCFDF" w:themeColor="accent4" w:themeTint="66"/>
          <w:szCs w:val="24"/>
          <w:lang w:val="es-ES"/>
        </w:rPr>
        <w:t xml:space="preserve">NSTAGRAM SE CONVIERTE EN LA CUNA DE NUEVAS ESTRELLAS DENOMINADAS </w:t>
      </w:r>
      <w:r w:rsidR="00222FDB" w:rsidRPr="006E3D74">
        <w:rPr>
          <w:rFonts w:ascii="Arial" w:hAnsi="Arial"/>
          <w:i/>
          <w:iCs/>
          <w:noProof/>
          <w:color w:val="ACCFDF" w:themeColor="accent4" w:themeTint="66"/>
          <w:szCs w:val="24"/>
          <w:lang w:val="es-ES"/>
        </w:rPr>
        <w:t>INSTAGRAMERS</w:t>
      </w:r>
    </w:p>
    <w:p w14:paraId="66B9A5B0" w14:textId="77777777" w:rsidR="006E3D74" w:rsidRPr="006E3D74" w:rsidRDefault="00E0375A" w:rsidP="006E3D74">
      <w:pPr>
        <w:spacing w:line="360" w:lineRule="auto"/>
        <w:jc w:val="both"/>
        <w:rPr>
          <w:lang w:val="es-ES"/>
        </w:rPr>
      </w:pPr>
      <w:r w:rsidRPr="006E3D74">
        <w:rPr>
          <w:lang w:val="es-ES"/>
        </w:rPr>
        <w:t>Hacerse una foto cada día y subirla a la red, s</w:t>
      </w:r>
      <w:r w:rsidR="00222FDB" w:rsidRPr="006E3D74">
        <w:rPr>
          <w:lang w:val="es-ES"/>
        </w:rPr>
        <w:t>e ha convertido en una práctica habitual</w:t>
      </w:r>
      <w:r w:rsidRPr="006E3D74">
        <w:rPr>
          <w:lang w:val="es-ES"/>
        </w:rPr>
        <w:t xml:space="preserve"> </w:t>
      </w:r>
      <w:r w:rsidR="00222FDB" w:rsidRPr="006E3D74">
        <w:rPr>
          <w:lang w:val="es-ES"/>
        </w:rPr>
        <w:t xml:space="preserve">para que los demás puedan observar cual es tu </w:t>
      </w:r>
      <w:r w:rsidR="00222FDB" w:rsidRPr="006E3D74">
        <w:rPr>
          <w:i/>
          <w:iCs/>
          <w:lang w:val="es-ES"/>
        </w:rPr>
        <w:t>outfit</w:t>
      </w:r>
      <w:r w:rsidR="00222FDB" w:rsidRPr="006E3D74">
        <w:rPr>
          <w:lang w:val="es-ES"/>
        </w:rPr>
        <w:t xml:space="preserve"> del momento, en qué lugar maravilloso te encuentras o simplemente que estás comiendo. </w:t>
      </w:r>
      <w:bookmarkStart w:id="0" w:name="_GoBack"/>
      <w:bookmarkEnd w:id="0"/>
    </w:p>
    <w:p w14:paraId="7B164705" w14:textId="77777777" w:rsidR="00E0375A" w:rsidRPr="006E3D74" w:rsidRDefault="00222FDB" w:rsidP="006E3D74">
      <w:pPr>
        <w:spacing w:line="360" w:lineRule="auto"/>
        <w:jc w:val="both"/>
        <w:rPr>
          <w:lang w:val="es-ES"/>
        </w:rPr>
      </w:pPr>
      <w:r w:rsidRPr="006E3D74">
        <w:rPr>
          <w:lang w:val="es-ES"/>
        </w:rPr>
        <w:t>Esta actividad ha dado pie a que infinidad de personas</w:t>
      </w:r>
      <w:r w:rsidR="006E3D74" w:rsidRPr="006E3D74">
        <w:rPr>
          <w:lang w:val="es-ES"/>
        </w:rPr>
        <w:t xml:space="preserve"> anónimas</w:t>
      </w:r>
      <w:r w:rsidRPr="006E3D74">
        <w:rPr>
          <w:lang w:val="es-ES"/>
        </w:rPr>
        <w:t xml:space="preserve"> alcancen la fama y se conviertan en tendencia para muchos de los usuarios de </w:t>
      </w:r>
      <w:r w:rsidRPr="006E3D74">
        <w:rPr>
          <w:i/>
          <w:iCs/>
          <w:lang w:val="es-ES"/>
        </w:rPr>
        <w:t>Instagra</w:t>
      </w:r>
      <w:r w:rsidRPr="006E3D74">
        <w:rPr>
          <w:lang w:val="es-ES"/>
        </w:rPr>
        <w:t>m.</w:t>
      </w:r>
      <w:r w:rsidR="00DC7A36">
        <w:rPr>
          <w:lang w:val="es-ES"/>
        </w:rPr>
        <w:t xml:space="preserve"> </w:t>
      </w:r>
      <w:r w:rsidRPr="006E3D74">
        <w:rPr>
          <w:lang w:val="es-ES"/>
        </w:rPr>
        <w:t xml:space="preserve">Son personas </w:t>
      </w:r>
      <w:r w:rsidR="00E0375A" w:rsidRPr="006E3D74">
        <w:rPr>
          <w:lang w:val="es-ES"/>
        </w:rPr>
        <w:t>que,</w:t>
      </w:r>
      <w:r w:rsidRPr="006E3D74">
        <w:rPr>
          <w:lang w:val="es-ES"/>
        </w:rPr>
        <w:t xml:space="preserve"> a raíz de sus publicaciones, han conseguido suscitar un interés en </w:t>
      </w:r>
      <w:r w:rsidR="0062365B" w:rsidRPr="006E3D74">
        <w:rPr>
          <w:lang w:val="es-ES"/>
        </w:rPr>
        <w:t xml:space="preserve">aquellos </w:t>
      </w:r>
      <w:r w:rsidRPr="006E3D74">
        <w:rPr>
          <w:lang w:val="es-ES"/>
        </w:rPr>
        <w:t>que las ven, ya sea por su buen gusto vistiendo, por la calidad de las imágenes que suben</w:t>
      </w:r>
      <w:r w:rsidR="0062365B" w:rsidRPr="006E3D74">
        <w:rPr>
          <w:lang w:val="es-ES"/>
        </w:rPr>
        <w:t xml:space="preserve">, por </w:t>
      </w:r>
      <w:r w:rsidR="006E3D74" w:rsidRPr="006E3D74">
        <w:rPr>
          <w:lang w:val="es-ES"/>
        </w:rPr>
        <w:t>el reflejo de una vida aparentemente envidiable</w:t>
      </w:r>
      <w:r w:rsidRPr="006E3D74">
        <w:rPr>
          <w:lang w:val="es-ES"/>
        </w:rPr>
        <w:t xml:space="preserve"> o porque resulta divertido el contenido que </w:t>
      </w:r>
      <w:r w:rsidR="00E0375A" w:rsidRPr="006E3D74">
        <w:rPr>
          <w:lang w:val="es-ES"/>
        </w:rPr>
        <w:t>publican.</w:t>
      </w:r>
      <w:r w:rsidR="00850BB6">
        <w:rPr>
          <w:lang w:val="es-ES"/>
        </w:rPr>
        <w:t xml:space="preserve"> Como apunta </w:t>
      </w:r>
      <w:proofErr w:type="spellStart"/>
      <w:r w:rsidR="00850BB6" w:rsidRPr="00850BB6">
        <w:rPr>
          <w:lang w:val="es-ES"/>
        </w:rPr>
        <w:t>Dulceida</w:t>
      </w:r>
      <w:proofErr w:type="spellEnd"/>
      <w:r w:rsidR="00DC7A36">
        <w:rPr>
          <w:lang w:val="es-ES"/>
        </w:rPr>
        <w:t xml:space="preserve">, la </w:t>
      </w:r>
      <w:proofErr w:type="spellStart"/>
      <w:r w:rsidR="00DC7A36">
        <w:rPr>
          <w:lang w:val="es-ES"/>
        </w:rPr>
        <w:t>instagramer</w:t>
      </w:r>
      <w:proofErr w:type="spellEnd"/>
      <w:r w:rsidR="00DC7A36">
        <w:rPr>
          <w:lang w:val="es-ES"/>
        </w:rPr>
        <w:t xml:space="preserve"> más reconocida de España</w:t>
      </w:r>
      <w:r w:rsidR="00850BB6" w:rsidRPr="00850BB6">
        <w:rPr>
          <w:lang w:val="es-ES"/>
        </w:rPr>
        <w:t>: “</w:t>
      </w:r>
      <w:r w:rsidR="00850BB6" w:rsidRPr="00850BB6">
        <w:rPr>
          <w:rFonts w:cs="Arial"/>
          <w:color w:val="000000"/>
        </w:rPr>
        <w:t xml:space="preserve">Al final es </w:t>
      </w:r>
      <w:proofErr w:type="spellStart"/>
      <w:r w:rsidR="00850BB6" w:rsidRPr="00850BB6">
        <w:rPr>
          <w:rFonts w:cs="Arial"/>
          <w:color w:val="000000"/>
        </w:rPr>
        <w:t>crear</w:t>
      </w:r>
      <w:proofErr w:type="spellEnd"/>
      <w:r w:rsidR="00850BB6" w:rsidRPr="00850BB6">
        <w:rPr>
          <w:rFonts w:cs="Arial"/>
          <w:color w:val="000000"/>
        </w:rPr>
        <w:t xml:space="preserve"> </w:t>
      </w:r>
      <w:proofErr w:type="spellStart"/>
      <w:r w:rsidR="00850BB6" w:rsidRPr="00850BB6">
        <w:rPr>
          <w:rFonts w:cs="Arial"/>
          <w:color w:val="000000"/>
        </w:rPr>
        <w:t>contenido</w:t>
      </w:r>
      <w:proofErr w:type="spellEnd"/>
      <w:r w:rsidR="00850BB6" w:rsidRPr="00850BB6">
        <w:rPr>
          <w:rFonts w:cs="Arial"/>
          <w:color w:val="000000"/>
        </w:rPr>
        <w:t xml:space="preserve"> para </w:t>
      </w:r>
      <w:proofErr w:type="spellStart"/>
      <w:r w:rsidR="00850BB6" w:rsidRPr="00850BB6">
        <w:rPr>
          <w:rFonts w:cs="Arial"/>
          <w:color w:val="000000"/>
        </w:rPr>
        <w:t>divertir</w:t>
      </w:r>
      <w:proofErr w:type="spellEnd"/>
      <w:r w:rsidR="00850BB6" w:rsidRPr="00850BB6">
        <w:rPr>
          <w:rFonts w:cs="Arial"/>
          <w:color w:val="000000"/>
        </w:rPr>
        <w:t xml:space="preserve">, </w:t>
      </w:r>
      <w:proofErr w:type="spellStart"/>
      <w:r w:rsidR="00850BB6" w:rsidRPr="00850BB6">
        <w:rPr>
          <w:rFonts w:cs="Arial"/>
          <w:color w:val="000000"/>
        </w:rPr>
        <w:t>entretener</w:t>
      </w:r>
      <w:proofErr w:type="spellEnd"/>
      <w:r w:rsidR="00850BB6" w:rsidRPr="00850BB6">
        <w:rPr>
          <w:rFonts w:cs="Arial"/>
          <w:color w:val="000000"/>
        </w:rPr>
        <w:t xml:space="preserve">, </w:t>
      </w:r>
      <w:proofErr w:type="spellStart"/>
      <w:r w:rsidR="00850BB6" w:rsidRPr="00850BB6">
        <w:rPr>
          <w:rFonts w:cs="Arial"/>
          <w:color w:val="000000"/>
        </w:rPr>
        <w:t>ayudar</w:t>
      </w:r>
      <w:proofErr w:type="spellEnd"/>
      <w:r w:rsidR="00850BB6" w:rsidRPr="00850BB6">
        <w:rPr>
          <w:rFonts w:cs="Arial"/>
          <w:color w:val="000000"/>
        </w:rPr>
        <w:t xml:space="preserve">, </w:t>
      </w:r>
      <w:proofErr w:type="spellStart"/>
      <w:r w:rsidR="00850BB6" w:rsidRPr="00850BB6">
        <w:rPr>
          <w:rFonts w:cs="Arial"/>
          <w:color w:val="000000"/>
        </w:rPr>
        <w:t>enseñar</w:t>
      </w:r>
      <w:proofErr w:type="spellEnd"/>
      <w:r w:rsidR="00850BB6" w:rsidRPr="00850BB6">
        <w:rPr>
          <w:rFonts w:cs="Arial"/>
          <w:color w:val="000000"/>
        </w:rPr>
        <w:t>”</w:t>
      </w:r>
      <w:r w:rsidR="00850BB6">
        <w:rPr>
          <w:rFonts w:cs="Arial"/>
          <w:color w:val="000000"/>
        </w:rPr>
        <w:t>.</w:t>
      </w:r>
      <w:r w:rsidR="00E0375A" w:rsidRPr="006E3D74">
        <w:rPr>
          <w:lang w:val="es-ES"/>
        </w:rPr>
        <w:t xml:space="preserve"> </w:t>
      </w:r>
      <w:r w:rsidR="006E3D74" w:rsidRPr="006E3D74">
        <w:rPr>
          <w:lang w:val="es-ES"/>
        </w:rPr>
        <w:t xml:space="preserve">Son cuentas con muchísima actividad diaria y de actualizaciones constantes que hacen que su público tenga detalles continuos de cada cosa que hacen y de </w:t>
      </w:r>
      <w:r w:rsidR="00850BB6" w:rsidRPr="006E3D74">
        <w:rPr>
          <w:lang w:val="es-ES"/>
        </w:rPr>
        <w:t>cuáles</w:t>
      </w:r>
      <w:r w:rsidR="006E3D74" w:rsidRPr="006E3D74">
        <w:rPr>
          <w:lang w:val="es-ES"/>
        </w:rPr>
        <w:t xml:space="preserve"> son los </w:t>
      </w:r>
      <w:proofErr w:type="spellStart"/>
      <w:r w:rsidR="006E3D74" w:rsidRPr="006E3D74">
        <w:rPr>
          <w:lang w:val="es-ES"/>
        </w:rPr>
        <w:t>tips</w:t>
      </w:r>
      <w:proofErr w:type="spellEnd"/>
      <w:r w:rsidR="006E3D74" w:rsidRPr="006E3D74">
        <w:rPr>
          <w:lang w:val="es-ES"/>
        </w:rPr>
        <w:t xml:space="preserve"> más recomendables a seguir.</w:t>
      </w:r>
    </w:p>
    <w:p w14:paraId="20AF9536" w14:textId="77777777" w:rsidR="00222FDB" w:rsidRPr="006E3D74" w:rsidRDefault="00E0375A" w:rsidP="006E3D74">
      <w:pPr>
        <w:spacing w:line="360" w:lineRule="auto"/>
        <w:jc w:val="both"/>
        <w:rPr>
          <w:lang w:val="es-ES"/>
        </w:rPr>
      </w:pPr>
      <w:r w:rsidRPr="006E3D74">
        <w:rPr>
          <w:lang w:val="es-ES"/>
        </w:rPr>
        <w:t xml:space="preserve">Podría decirse que estamos ante una era diferente en la que el objetivo estaría en imitar o llegar a ser como esa gente influyente, seguir cada uno de los pasos que dan y reflejar que la vida es eso </w:t>
      </w:r>
      <w:r w:rsidR="006E3D74" w:rsidRPr="006E3D74">
        <w:rPr>
          <w:lang w:val="es-ES"/>
        </w:rPr>
        <w:t>q</w:t>
      </w:r>
      <w:r w:rsidRPr="006E3D74">
        <w:rPr>
          <w:lang w:val="es-ES"/>
        </w:rPr>
        <w:t xml:space="preserve">ue </w:t>
      </w:r>
      <w:r w:rsidR="006E3D74" w:rsidRPr="006E3D74">
        <w:rPr>
          <w:lang w:val="es-ES"/>
        </w:rPr>
        <w:t xml:space="preserve">tan trepidante que subes a </w:t>
      </w:r>
      <w:r w:rsidRPr="006E3D74">
        <w:rPr>
          <w:lang w:val="es-ES"/>
        </w:rPr>
        <w:t>las redes.</w:t>
      </w:r>
    </w:p>
    <w:p w14:paraId="0AFBFEFA" w14:textId="77777777" w:rsidR="00E0375A" w:rsidRPr="00222FDB" w:rsidRDefault="00E0375A" w:rsidP="00222FDB">
      <w:pPr>
        <w:rPr>
          <w:lang w:val="es-ES"/>
        </w:rPr>
      </w:pPr>
    </w:p>
    <w:p w14:paraId="007185CE" w14:textId="77777777" w:rsidR="0062365B" w:rsidRPr="0062365B" w:rsidRDefault="0062365B" w:rsidP="0062365B">
      <w:pPr>
        <w:rPr>
          <w:lang w:val="es-ES"/>
        </w:rPr>
      </w:pPr>
    </w:p>
    <w:p w14:paraId="1E26E02B" w14:textId="77777777" w:rsidR="0062365B" w:rsidRDefault="0062365B" w:rsidP="0062365B">
      <w:pPr>
        <w:rPr>
          <w:noProof/>
          <w:lang w:val="es-ES"/>
        </w:rPr>
      </w:pPr>
    </w:p>
    <w:p w14:paraId="54728B2B" w14:textId="77777777" w:rsidR="0062365B" w:rsidRPr="0062365B" w:rsidRDefault="0062365B" w:rsidP="0062365B">
      <w:pPr>
        <w:tabs>
          <w:tab w:val="left" w:pos="3449"/>
        </w:tabs>
        <w:rPr>
          <w:lang w:val="es-ES"/>
        </w:rPr>
      </w:pPr>
    </w:p>
    <w:sectPr w:rsidR="0062365B" w:rsidRPr="0062365B">
      <w:pgSz w:w="12240" w:h="15840"/>
      <w:pgMar w:top="79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DB"/>
    <w:rsid w:val="00004798"/>
    <w:rsid w:val="001D6D83"/>
    <w:rsid w:val="00222FDB"/>
    <w:rsid w:val="00253B1C"/>
    <w:rsid w:val="00337981"/>
    <w:rsid w:val="004367EF"/>
    <w:rsid w:val="004B5A26"/>
    <w:rsid w:val="005B6BB4"/>
    <w:rsid w:val="0062365B"/>
    <w:rsid w:val="006E3D74"/>
    <w:rsid w:val="007748C0"/>
    <w:rsid w:val="00850BB6"/>
    <w:rsid w:val="008C3CE3"/>
    <w:rsid w:val="00A63DFE"/>
    <w:rsid w:val="00D715B1"/>
    <w:rsid w:val="00D92186"/>
    <w:rsid w:val="00DA7265"/>
    <w:rsid w:val="00DC7A36"/>
    <w:rsid w:val="00E0375A"/>
    <w:rsid w:val="00E05B74"/>
    <w:rsid w:val="00E518EC"/>
    <w:rsid w:val="00E6481E"/>
    <w:rsid w:val="00E91C0A"/>
    <w:rsid w:val="00FD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0EA93"/>
  <w15:chartTrackingRefBased/>
  <w15:docId w15:val="{0366AD70-0956-4A33-852E-E94A470F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lang w:val="en-US" w:eastAsia="ja-JP" w:bidi="ar-SA"/>
        <w14:ligatures w14:val="standard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360" w:after="140"/>
      <w:outlineLvl w:val="0"/>
    </w:pPr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pPr>
      <w:keepNext/>
      <w:keepLines/>
      <w:spacing w:before="120" w:after="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"/>
    <w:qFormat/>
    <w:pPr>
      <w:spacing w:before="120" w:after="0" w:line="204" w:lineRule="auto"/>
      <w:contextualSpacing/>
    </w:pPr>
    <w:rPr>
      <w:rFonts w:asciiTheme="majorHAnsi" w:eastAsiaTheme="majorEastAsia" w:hAnsiTheme="majorHAnsi" w:cstheme="majorBidi"/>
      <w:b/>
      <w:bCs/>
      <w:caps/>
      <w:kern w:val="28"/>
      <w:sz w:val="78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bCs/>
      <w:caps/>
      <w:kern w:val="28"/>
      <w:sz w:val="78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  <w:spacing w:before="240" w:after="600" w:line="240" w:lineRule="auto"/>
    </w:pPr>
    <w:rPr>
      <w:rFonts w:asciiTheme="majorHAnsi" w:eastAsiaTheme="majorEastAsia" w:hAnsiTheme="majorHAnsi" w:cstheme="majorBidi"/>
      <w:color w:val="5A5A5A" w:themeColor="text1" w:themeTint="A5"/>
      <w:sz w:val="24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olor w:val="5A5A5A" w:themeColor="text1" w:themeTint="A5"/>
      <w:sz w:val="2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customStyle="1" w:styleId="Encabezadodebloque">
    <w:name w:val="Encabezado de bloque"/>
    <w:basedOn w:val="Normal"/>
    <w:next w:val="Textodebloque"/>
    <w:uiPriority w:val="3"/>
    <w:qFormat/>
    <w:pPr>
      <w:spacing w:after="180" w:line="216" w:lineRule="auto"/>
      <w:ind w:left="288" w:right="288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</w:rPr>
  </w:style>
  <w:style w:type="paragraph" w:styleId="Descripcin">
    <w:name w:val="caption"/>
    <w:basedOn w:val="Normal"/>
    <w:next w:val="Normal"/>
    <w:uiPriority w:val="3"/>
    <w:unhideWhenUsed/>
    <w:qFormat/>
    <w:pPr>
      <w:spacing w:before="120" w:after="0" w:line="240" w:lineRule="auto"/>
    </w:pPr>
    <w:rPr>
      <w:i/>
      <w:iCs/>
      <w:color w:val="595959" w:themeColor="text1" w:themeTint="A6"/>
      <w:sz w:val="14"/>
    </w:rPr>
  </w:style>
  <w:style w:type="paragraph" w:styleId="Textodebloque">
    <w:name w:val="Block Text"/>
    <w:basedOn w:val="Normal"/>
    <w:uiPriority w:val="3"/>
    <w:unhideWhenUsed/>
    <w:qFormat/>
    <w:pPr>
      <w:spacing w:after="180" w:line="312" w:lineRule="auto"/>
      <w:ind w:left="288" w:right="288"/>
    </w:pPr>
    <w:rPr>
      <w:color w:val="FFFFFF" w:themeColor="background1"/>
      <w:sz w:val="22"/>
    </w:r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color w:val="E76A1D" w:themeColor="accent1"/>
      <w:sz w:val="24"/>
    </w:rPr>
  </w:style>
  <w:style w:type="character" w:customStyle="1" w:styleId="Ttulo3Car">
    <w:name w:val="Título 3 Car"/>
    <w:basedOn w:val="Fuentedeprrafopredeter"/>
    <w:link w:val="Ttulo3"/>
    <w:uiPriority w:val="3"/>
    <w:rPr>
      <w:b/>
      <w:bCs/>
    </w:rPr>
  </w:style>
  <w:style w:type="paragraph" w:styleId="Cita">
    <w:name w:val="Quote"/>
    <w:basedOn w:val="Normal"/>
    <w:next w:val="Normal"/>
    <w:link w:val="CitaCar"/>
    <w:uiPriority w:val="3"/>
    <w:qFormat/>
    <w:pPr>
      <w:pBdr>
        <w:top w:val="single" w:sz="6" w:space="4" w:color="E76A1D" w:themeColor="accent1"/>
        <w:bottom w:val="single" w:sz="6" w:space="4" w:color="E76A1D" w:themeColor="accent1"/>
      </w:pBdr>
      <w:spacing w:before="200"/>
      <w:ind w:left="864" w:right="864"/>
      <w:jc w:val="center"/>
    </w:pPr>
    <w:rPr>
      <w:i/>
      <w:iCs/>
      <w:sz w:val="28"/>
    </w:rPr>
  </w:style>
  <w:style w:type="character" w:customStyle="1" w:styleId="CitaCar">
    <w:name w:val="Cita Car"/>
    <w:basedOn w:val="Fuentedeprrafopredeter"/>
    <w:link w:val="Cita"/>
    <w:uiPriority w:val="3"/>
    <w:rPr>
      <w:i/>
      <w:iCs/>
      <w:color w:val="404040" w:themeColor="text1" w:themeTint="BF"/>
      <w:sz w:val="28"/>
    </w:rPr>
  </w:style>
  <w:style w:type="character" w:customStyle="1" w:styleId="Ttulo4Car">
    <w:name w:val="Título 4 Car"/>
    <w:basedOn w:val="Fuentedeprrafopredeter"/>
    <w:link w:val="Ttulo4"/>
    <w:uiPriority w:val="3"/>
    <w:semiHidden/>
    <w:rPr>
      <w:rFonts w:asciiTheme="majorHAnsi" w:eastAsiaTheme="majorEastAsia" w:hAnsiTheme="majorHAnsi" w:cstheme="majorBidi"/>
    </w:rPr>
  </w:style>
  <w:style w:type="paragraph" w:styleId="Sinespaciado">
    <w:name w:val="No Spacing"/>
    <w:uiPriority w:val="99"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4"/>
    <w:qFormat/>
    <w:pPr>
      <w:spacing w:after="0"/>
    </w:pPr>
  </w:style>
  <w:style w:type="character" w:styleId="Textoennegrita">
    <w:name w:val="Strong"/>
    <w:basedOn w:val="Fuentedeprrafopredeter"/>
    <w:uiPriority w:val="22"/>
    <w:unhideWhenUsed/>
    <w:qFormat/>
    <w:rPr>
      <w:b/>
      <w:bCs/>
      <w:color w:val="5A5A5A" w:themeColor="text1" w:themeTint="A5"/>
    </w:rPr>
  </w:style>
  <w:style w:type="paragraph" w:customStyle="1" w:styleId="Encabezadodecontact">
    <w:name w:val="Encabezado de contact"/>
    <w:basedOn w:val="Normal"/>
    <w:uiPriority w:val="4"/>
    <w:qFormat/>
    <w:pPr>
      <w:spacing w:before="320" w:line="240" w:lineRule="auto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customStyle="1" w:styleId="Organizacin">
    <w:name w:val="Organización"/>
    <w:basedOn w:val="Normal"/>
    <w:uiPriority w:val="3"/>
    <w:qFormat/>
    <w:pPr>
      <w:spacing w:after="0"/>
    </w:pPr>
    <w:rPr>
      <w:rFonts w:asciiTheme="majorHAnsi" w:eastAsiaTheme="majorEastAsia" w:hAnsiTheme="majorHAnsi" w:cstheme="majorBidi"/>
      <w:b/>
      <w:bCs/>
      <w:caps/>
      <w:color w:val="E76A1D" w:themeColor="accent1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enguavempace.blogspot.com/2017/05/diccionario-de-un-millennial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ARA\AppData\Local\Packages\Microsoft.Office.Desktop_8wekyb3d8bbwe\LocalCache\Roaming\Microsoft\Templates\Bolet&#237;n%20de%20noticias.dotx" TargetMode="External"/></Relationship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91A0B"/>
      </a:dk2>
      <a:lt2>
        <a:srgbClr val="F5F1E2"/>
      </a:lt2>
      <a:accent1>
        <a:srgbClr val="E76A1D"/>
      </a:accent1>
      <a:accent2>
        <a:srgbClr val="C44221"/>
      </a:accent2>
      <a:accent3>
        <a:srgbClr val="479663"/>
      </a:accent3>
      <a:accent4>
        <a:srgbClr val="3E84A3"/>
      </a:accent4>
      <a:accent5>
        <a:srgbClr val="EDBA3D"/>
      </a:accent5>
      <a:accent6>
        <a:srgbClr val="784869"/>
      </a:accent6>
      <a:hlink>
        <a:srgbClr val="3E84A3"/>
      </a:hlink>
      <a:folHlink>
        <a:srgbClr val="784869"/>
      </a:folHlink>
    </a:clrScheme>
    <a:fontScheme name="Newsletter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670F21B-DF77-455C-A847-B865AD5140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18864C-B138-47D5-8E46-9239962A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Boletín de noticias</Template>
  <TotalTime>4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AINARA</dc:creator>
  <cp:keywords/>
  <cp:lastModifiedBy>Ainara Aguilar Martínez</cp:lastModifiedBy>
  <cp:revision>2</cp:revision>
  <cp:lastPrinted>2012-08-02T20:18:00Z</cp:lastPrinted>
  <dcterms:created xsi:type="dcterms:W3CDTF">2019-12-12T15:53:00Z</dcterms:created>
  <dcterms:modified xsi:type="dcterms:W3CDTF">2019-12-12T15:53:00Z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TC032000969991</vt:lpwstr>
  </property>
</Properties>
</file>